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61" w:rsidRPr="003E6BB0" w:rsidRDefault="00186F61">
      <w:pPr>
        <w:rPr>
          <w:b/>
          <w:u w:val="single"/>
        </w:rPr>
      </w:pPr>
      <w:r>
        <w:tab/>
      </w:r>
      <w:r>
        <w:tab/>
      </w:r>
      <w:r>
        <w:tab/>
        <w:t xml:space="preserve">                         </w:t>
      </w:r>
      <w:r w:rsidRPr="003E6BB0">
        <w:rPr>
          <w:b/>
          <w:u w:val="single"/>
        </w:rPr>
        <w:t>Compilation Image</w:t>
      </w: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alt="Macintosh HD:Users:AcousticTime:Dropbox:School:CSE455 - Software Engineering:Program2A:Screen Shot 2014-01-28 at 5.43.05 PM.png" style="position:absolute;margin-left:9pt;margin-top:11.8pt;width:6in;height:36pt;z-index:251658240;visibility:visible" stroked="t" strokecolor="windowText">
            <v:imagedata r:id="rId6" o:title=""/>
          </v:shape>
        </w:pict>
      </w: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 w:rsidP="00D35527">
      <w:pPr>
        <w:jc w:val="center"/>
        <w:rPr>
          <w:b/>
        </w:rPr>
      </w:pPr>
      <w:r>
        <w:rPr>
          <w:b/>
          <w:u w:val="single"/>
        </w:rPr>
        <w:t>Program1B LOC</w:t>
      </w:r>
    </w:p>
    <w:p w:rsidR="00186F61" w:rsidRDefault="00186F61">
      <w:pPr>
        <w:rPr>
          <w:b/>
        </w:rPr>
      </w:pPr>
      <w:r>
        <w:rPr>
          <w:noProof/>
        </w:rPr>
        <w:pict>
          <v:shape id="Picture 5" o:spid="_x0000_s1027" type="#_x0000_t75" alt="Macintosh HD:Users:AcousticTime:Dropbox:School:CSE455 - Software Engineering:Program2A:Screen Shot 2014-01-28 at 5.43.35 PM.png" style="position:absolute;margin-left:27pt;margin-top:12.3pt;width:396.8pt;height:131.2pt;z-index:251659264;visibility:visible" stroked="t" strokecolor="windowText">
            <v:imagedata r:id="rId7" o:title=""/>
          </v:shape>
        </w:pict>
      </w: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 w:rsidP="00D35527">
      <w:pPr>
        <w:jc w:val="center"/>
        <w:rPr>
          <w:b/>
          <w:u w:val="single"/>
        </w:rPr>
      </w:pPr>
    </w:p>
    <w:p w:rsidR="00186F61" w:rsidRDefault="00186F61" w:rsidP="00D35527">
      <w:pPr>
        <w:jc w:val="center"/>
        <w:rPr>
          <w:b/>
        </w:rPr>
      </w:pPr>
      <w:r>
        <w:rPr>
          <w:b/>
          <w:u w:val="single"/>
        </w:rPr>
        <w:t>Program2A LOC</w:t>
      </w: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  <w:r>
        <w:rPr>
          <w:noProof/>
        </w:rPr>
        <w:pict>
          <v:shape id="Picture 6" o:spid="_x0000_s1028" type="#_x0000_t75" alt="Macintosh HD:Users:AcousticTime:Dropbox:School:CSE455 - Software Engineering:Program2A:Screen Shot 2014-01-28 at 6.20.33 PM.png" style="position:absolute;margin-left:27pt;margin-top:4.35pt;width:392.8pt;height:126.4pt;z-index:251660288;visibility:visible" stroked="t" strokecolor="windowText">
            <v:imagedata r:id="rId8" o:title=""/>
          </v:shape>
        </w:pict>
      </w: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>
      <w:pPr>
        <w:rPr>
          <w:b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Pr="00D35527" w:rsidRDefault="00186F61" w:rsidP="00D35527">
      <w:pPr>
        <w:jc w:val="center"/>
        <w:rPr>
          <w:b/>
          <w:u w:val="single"/>
        </w:rPr>
      </w:pPr>
      <w:r>
        <w:rPr>
          <w:b/>
          <w:u w:val="single"/>
        </w:rPr>
        <w:t>Test Results Table</w:t>
      </w:r>
    </w:p>
    <w:p w:rsidR="00186F61" w:rsidRDefault="00186F61" w:rsidP="00D35527">
      <w:pPr>
        <w:jc w:val="center"/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/>
      </w:tblPr>
      <w:tblGrid>
        <w:gridCol w:w="3232"/>
        <w:gridCol w:w="3464"/>
      </w:tblGrid>
      <w:tr w:rsidR="00186F61" w:rsidRPr="00270C78" w:rsidTr="00270C78">
        <w:trPr>
          <w:jc w:val="center"/>
        </w:trPr>
        <w:tc>
          <w:tcPr>
            <w:tcW w:w="3232" w:type="dxa"/>
          </w:tcPr>
          <w:p w:rsidR="00186F61" w:rsidRPr="00270C78" w:rsidRDefault="00186F61" w:rsidP="00270C78">
            <w:pPr>
              <w:jc w:val="center"/>
              <w:rPr>
                <w:b/>
                <w:u w:val="single"/>
              </w:rPr>
            </w:pPr>
          </w:p>
          <w:p w:rsidR="00186F61" w:rsidRPr="00270C78" w:rsidRDefault="00186F61" w:rsidP="00270C78">
            <w:pPr>
              <w:jc w:val="center"/>
              <w:rPr>
                <w:b/>
                <w:u w:val="single"/>
              </w:rPr>
            </w:pPr>
            <w:r w:rsidRPr="00270C78">
              <w:rPr>
                <w:b/>
                <w:u w:val="single"/>
              </w:rPr>
              <w:t>Program Number</w:t>
            </w:r>
          </w:p>
          <w:p w:rsidR="00186F61" w:rsidRPr="00270C78" w:rsidRDefault="00186F61" w:rsidP="00270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3464" w:type="dxa"/>
          </w:tcPr>
          <w:p w:rsidR="00186F61" w:rsidRPr="00270C78" w:rsidRDefault="00186F61" w:rsidP="00270C78">
            <w:pPr>
              <w:jc w:val="center"/>
              <w:rPr>
                <w:b/>
                <w:u w:val="single"/>
              </w:rPr>
            </w:pPr>
          </w:p>
          <w:p w:rsidR="00186F61" w:rsidRPr="00270C78" w:rsidRDefault="00186F61" w:rsidP="00270C78">
            <w:pPr>
              <w:jc w:val="center"/>
              <w:rPr>
                <w:b/>
                <w:u w:val="single"/>
              </w:rPr>
            </w:pPr>
            <w:r w:rsidRPr="00270C78">
              <w:rPr>
                <w:b/>
                <w:u w:val="single"/>
              </w:rPr>
              <w:t>LOC</w:t>
            </w:r>
          </w:p>
        </w:tc>
      </w:tr>
      <w:tr w:rsidR="00186F61" w:rsidRPr="00270C78" w:rsidTr="00270C78">
        <w:trPr>
          <w:jc w:val="center"/>
        </w:trPr>
        <w:tc>
          <w:tcPr>
            <w:tcW w:w="3232" w:type="dxa"/>
          </w:tcPr>
          <w:p w:rsidR="00186F61" w:rsidRPr="00270C78" w:rsidRDefault="00186F61" w:rsidP="00797C12">
            <w:r w:rsidRPr="00270C78">
              <w:t>1B</w:t>
            </w:r>
          </w:p>
        </w:tc>
        <w:tc>
          <w:tcPr>
            <w:tcW w:w="3464" w:type="dxa"/>
          </w:tcPr>
          <w:p w:rsidR="00186F61" w:rsidRPr="00270C78" w:rsidRDefault="00186F61" w:rsidP="00797C12">
            <w:r w:rsidRPr="00270C78">
              <w:t>Counter.h = 13</w:t>
            </w:r>
          </w:p>
          <w:p w:rsidR="00186F61" w:rsidRPr="00270C78" w:rsidRDefault="00186F61" w:rsidP="00797C12">
            <w:r w:rsidRPr="00270C78">
              <w:t>Counter.cpp = 20</w:t>
            </w:r>
          </w:p>
          <w:p w:rsidR="00186F61" w:rsidRPr="00270C78" w:rsidRDefault="00186F61" w:rsidP="00797C12">
            <w:r w:rsidRPr="00270C78">
              <w:t>Program1B.cpp = 13</w:t>
            </w:r>
          </w:p>
          <w:p w:rsidR="00186F61" w:rsidRPr="00270C78" w:rsidRDefault="00186F61" w:rsidP="00797C12">
            <w:pPr>
              <w:rPr>
                <w:b/>
              </w:rPr>
            </w:pPr>
            <w:r w:rsidRPr="00270C78">
              <w:rPr>
                <w:b/>
              </w:rPr>
              <w:t>Total LOC = 46</w:t>
            </w:r>
          </w:p>
        </w:tc>
      </w:tr>
      <w:tr w:rsidR="00186F61" w:rsidRPr="00270C78" w:rsidTr="00270C78">
        <w:trPr>
          <w:jc w:val="center"/>
        </w:trPr>
        <w:tc>
          <w:tcPr>
            <w:tcW w:w="3232" w:type="dxa"/>
          </w:tcPr>
          <w:p w:rsidR="00186F61" w:rsidRPr="00270C78" w:rsidRDefault="00186F61" w:rsidP="00797C12">
            <w:r w:rsidRPr="00270C78">
              <w:t>2A</w:t>
            </w:r>
          </w:p>
        </w:tc>
        <w:tc>
          <w:tcPr>
            <w:tcW w:w="3464" w:type="dxa"/>
          </w:tcPr>
          <w:p w:rsidR="00186F61" w:rsidRPr="00270C78" w:rsidRDefault="00186F61" w:rsidP="00797C12">
            <w:r w:rsidRPr="00270C78">
              <w:t>Input.h = 14</w:t>
            </w:r>
          </w:p>
          <w:p w:rsidR="00186F61" w:rsidRPr="00270C78" w:rsidRDefault="00186F61" w:rsidP="00797C12">
            <w:r w:rsidRPr="00270C78">
              <w:t>Input.cpp = 37</w:t>
            </w:r>
          </w:p>
          <w:p w:rsidR="00186F61" w:rsidRPr="00270C78" w:rsidRDefault="00186F61" w:rsidP="00797C12">
            <w:r w:rsidRPr="00270C78">
              <w:t>Program2a.cpp = 25</w:t>
            </w:r>
          </w:p>
          <w:p w:rsidR="00186F61" w:rsidRPr="00270C78" w:rsidRDefault="00186F61" w:rsidP="00797C12">
            <w:pPr>
              <w:rPr>
                <w:b/>
              </w:rPr>
            </w:pPr>
            <w:r w:rsidRPr="00270C78">
              <w:rPr>
                <w:b/>
              </w:rPr>
              <w:t>Total LOC = 76</w:t>
            </w:r>
          </w:p>
        </w:tc>
        <w:bookmarkStart w:id="0" w:name="_GoBack"/>
        <w:bookmarkEnd w:id="0"/>
      </w:tr>
    </w:tbl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Default="00186F61" w:rsidP="00D35527">
      <w:pPr>
        <w:rPr>
          <w:b/>
          <w:u w:val="single"/>
        </w:rPr>
      </w:pPr>
    </w:p>
    <w:p w:rsidR="00186F61" w:rsidRPr="00797C12" w:rsidRDefault="00186F61" w:rsidP="00D35527">
      <w:pPr>
        <w:rPr>
          <w:b/>
        </w:rPr>
      </w:pPr>
    </w:p>
    <w:sectPr w:rsidR="00186F61" w:rsidRPr="00797C12" w:rsidSect="000375A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F61" w:rsidRDefault="00186F61">
      <w:r>
        <w:separator/>
      </w:r>
    </w:p>
  </w:endnote>
  <w:endnote w:type="continuationSeparator" w:id="0">
    <w:p w:rsidR="00186F61" w:rsidRDefault="00186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F61" w:rsidRDefault="00186F61">
      <w:r>
        <w:separator/>
      </w:r>
    </w:p>
  </w:footnote>
  <w:footnote w:type="continuationSeparator" w:id="0">
    <w:p w:rsidR="00186F61" w:rsidRDefault="00186F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F61" w:rsidRPr="00696F61" w:rsidRDefault="00186F61" w:rsidP="00696F61">
    <w:pPr>
      <w:pStyle w:val="Header"/>
      <w:jc w:val="center"/>
      <w:rPr>
        <w:b/>
        <w:sz w:val="28"/>
        <w:szCs w:val="28"/>
        <w:u w:val="single"/>
      </w:rPr>
    </w:pPr>
    <w:r w:rsidRPr="00696F61">
      <w:rPr>
        <w:b/>
        <w:sz w:val="28"/>
        <w:szCs w:val="28"/>
        <w:u w:val="single"/>
      </w:rPr>
      <w:t>Other Requested Materials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C12"/>
    <w:rsid w:val="000375AC"/>
    <w:rsid w:val="00186F61"/>
    <w:rsid w:val="00270C78"/>
    <w:rsid w:val="003E6BB0"/>
    <w:rsid w:val="00531312"/>
    <w:rsid w:val="00696F61"/>
    <w:rsid w:val="00797C12"/>
    <w:rsid w:val="00816972"/>
    <w:rsid w:val="00D35527"/>
    <w:rsid w:val="00DE5987"/>
    <w:rsid w:val="00EC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98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97C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97C1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99"/>
    <w:rsid w:val="00D3552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96F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24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96F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24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45</Words>
  <Characters>258</Characters>
  <Application>Microsoft Office Outlook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6</cp:revision>
  <dcterms:created xsi:type="dcterms:W3CDTF">2014-01-20T02:04:00Z</dcterms:created>
  <dcterms:modified xsi:type="dcterms:W3CDTF">2014-01-29T19:31:00Z</dcterms:modified>
</cp:coreProperties>
</file>