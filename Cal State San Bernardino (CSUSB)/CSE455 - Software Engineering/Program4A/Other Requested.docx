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D4A" w:rsidRDefault="00AE3D4A" w:rsidP="00E97B0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Compilation</w:t>
      </w:r>
    </w:p>
    <w:p w:rsidR="00AE3D4A" w:rsidRDefault="00AE3D4A" w:rsidP="00E97B09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 g++ -c FileCheck.cpp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 g++ -c Input.cpp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 g++ -c LinearRegression.cpp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 g++ -c StringToFloat.cpp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 g++ -o program4A program4A.cpp FileCheck.o Input.o LinearRegression.o StringToFloat.o</w:t>
      </w:r>
    </w:p>
    <w:p w:rsidR="00AE3D4A" w:rsidRDefault="00AE3D4A" w:rsidP="004603BD">
      <w:pPr>
        <w:rPr>
          <w:b/>
          <w:sz w:val="32"/>
          <w:szCs w:val="3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</w:t>
      </w:r>
    </w:p>
    <w:p w:rsidR="00AE3D4A" w:rsidRDefault="00AE3D4A" w:rsidP="00E97B09">
      <w:pPr>
        <w:jc w:val="center"/>
        <w:rPr>
          <w:b/>
          <w:sz w:val="32"/>
          <w:szCs w:val="32"/>
          <w:u w:val="single"/>
        </w:rPr>
      </w:pPr>
    </w:p>
    <w:p w:rsidR="00AE3D4A" w:rsidRPr="00E97B09" w:rsidRDefault="00AE3D4A" w:rsidP="00E97B09">
      <w:pPr>
        <w:jc w:val="center"/>
        <w:rPr>
          <w:b/>
          <w:sz w:val="32"/>
          <w:szCs w:val="32"/>
          <w:u w:val="single"/>
        </w:rPr>
      </w:pPr>
      <w:r w:rsidRPr="00E97B09">
        <w:rPr>
          <w:b/>
          <w:sz w:val="32"/>
          <w:szCs w:val="32"/>
          <w:u w:val="single"/>
        </w:rPr>
        <w:t>Test 1</w:t>
      </w:r>
    </w:p>
    <w:p w:rsidR="00AE3D4A" w:rsidRDefault="00AE3D4A">
      <w:pPr>
        <w:rPr>
          <w:b/>
        </w:rPr>
      </w:pP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 ./program4A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calculate linear regression.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4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x-axis values filename: xvalues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y-axis values filename: yvalues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B0 = -22.5524</w:t>
      </w:r>
    </w:p>
    <w:p w:rsidR="00AE3D4A" w:rsidRDefault="00AE3D4A" w:rsidP="004603BD">
      <w:pPr>
        <w:rPr>
          <w:b/>
          <w:sz w:val="32"/>
          <w:szCs w:val="3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B1 = 1.72793</w:t>
      </w:r>
    </w:p>
    <w:p w:rsidR="00AE3D4A" w:rsidRDefault="00AE3D4A" w:rsidP="00A42229">
      <w:pPr>
        <w:rPr>
          <w:b/>
          <w:sz w:val="32"/>
          <w:szCs w:val="32"/>
          <w:u w:val="single"/>
        </w:rPr>
      </w:pPr>
    </w:p>
    <w:p w:rsidR="00AE3D4A" w:rsidRDefault="00AE3D4A" w:rsidP="006D295C">
      <w:pPr>
        <w:jc w:val="center"/>
        <w:rPr>
          <w:b/>
          <w:sz w:val="32"/>
          <w:szCs w:val="32"/>
          <w:u w:val="single"/>
        </w:rPr>
      </w:pPr>
    </w:p>
    <w:p w:rsidR="00AE3D4A" w:rsidRPr="00E97B09" w:rsidRDefault="00AE3D4A" w:rsidP="006D295C">
      <w:pPr>
        <w:jc w:val="center"/>
        <w:rPr>
          <w:b/>
          <w:sz w:val="32"/>
          <w:szCs w:val="32"/>
          <w:u w:val="single"/>
        </w:rPr>
      </w:pPr>
      <w:r w:rsidRPr="00E97B09">
        <w:rPr>
          <w:b/>
          <w:sz w:val="32"/>
          <w:szCs w:val="32"/>
          <w:u w:val="single"/>
        </w:rPr>
        <w:t xml:space="preserve">Test </w:t>
      </w:r>
      <w:r>
        <w:rPr>
          <w:b/>
          <w:sz w:val="32"/>
          <w:szCs w:val="32"/>
          <w:u w:val="single"/>
        </w:rPr>
        <w:t>2</w:t>
      </w: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 ./program4A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calculate linear regression.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4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x-axis values filename: xvaluesb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y-axis values filename: yvalues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B0 = -23.9238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B1 = 1.43097</w:t>
      </w:r>
    </w:p>
    <w:p w:rsidR="00AE3D4A" w:rsidRDefault="00AE3D4A" w:rsidP="004603BD">
      <w:pPr>
        <w:rPr>
          <w:b/>
          <w:sz w:val="32"/>
          <w:szCs w:val="32"/>
          <w:u w:val="single"/>
        </w:rPr>
      </w:pPr>
    </w:p>
    <w:p w:rsidR="00AE3D4A" w:rsidRDefault="00AE3D4A" w:rsidP="006D295C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6D295C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6D295C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6D295C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6D295C">
      <w:pPr>
        <w:jc w:val="center"/>
        <w:rPr>
          <w:b/>
          <w:sz w:val="32"/>
          <w:szCs w:val="32"/>
          <w:u w:val="single"/>
        </w:rPr>
      </w:pPr>
    </w:p>
    <w:p w:rsidR="00AE3D4A" w:rsidRPr="00E97B09" w:rsidRDefault="00AE3D4A" w:rsidP="006D295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Test 3</w:t>
      </w: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 ./program4A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calculate linear regression.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4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x-axis values filename: xe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y-axis values filename: yn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B0 = 155.929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B1 = -0.482143</w:t>
      </w: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4603BD">
      <w:pPr>
        <w:rPr>
          <w:b/>
          <w:sz w:val="32"/>
          <w:szCs w:val="32"/>
          <w:u w:val="single"/>
        </w:rPr>
      </w:pPr>
    </w:p>
    <w:p w:rsidR="00AE3D4A" w:rsidRPr="00E97B09" w:rsidRDefault="00AE3D4A" w:rsidP="004603B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Test 4</w:t>
      </w: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 ./program4A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calculate linear regression.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4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x-axis values filename: xe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y-axis values filename: yt2</w:t>
      </w: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B0 = 101.806</w:t>
      </w:r>
    </w:p>
    <w:p w:rsidR="00AE3D4A" w:rsidRDefault="00AE3D4A" w:rsidP="004603BD">
      <w:pPr>
        <w:rPr>
          <w:b/>
          <w:sz w:val="32"/>
          <w:szCs w:val="3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B1 = -0.0229592</w:t>
      </w: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UML Class Diagram</w:t>
      </w: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sz w:val="32"/>
          <w:szCs w:val="32"/>
        </w:rPr>
      </w:pPr>
      <w:r w:rsidRPr="00400C44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pt;height:366pt">
            <v:imagedata r:id="rId4" o:title=""/>
          </v:shape>
        </w:pict>
      </w:r>
    </w:p>
    <w:p w:rsidR="00AE3D4A" w:rsidRDefault="00AE3D4A" w:rsidP="00206CC6">
      <w:pPr>
        <w:jc w:val="center"/>
        <w:rPr>
          <w:sz w:val="32"/>
          <w:szCs w:val="32"/>
        </w:rPr>
      </w:pPr>
    </w:p>
    <w:p w:rsidR="00AE3D4A" w:rsidRDefault="00AE3D4A" w:rsidP="00206CC6">
      <w:pPr>
        <w:jc w:val="center"/>
        <w:rPr>
          <w:sz w:val="32"/>
          <w:szCs w:val="32"/>
        </w:rPr>
      </w:pPr>
    </w:p>
    <w:p w:rsidR="00AE3D4A" w:rsidRDefault="00AE3D4A" w:rsidP="00206CC6">
      <w:pPr>
        <w:jc w:val="center"/>
        <w:rPr>
          <w:sz w:val="32"/>
          <w:szCs w:val="32"/>
        </w:rPr>
      </w:pPr>
    </w:p>
    <w:p w:rsidR="00AE3D4A" w:rsidRDefault="00AE3D4A" w:rsidP="00206CC6">
      <w:pPr>
        <w:jc w:val="center"/>
        <w:rPr>
          <w:sz w:val="32"/>
          <w:szCs w:val="32"/>
        </w:rPr>
      </w:pPr>
    </w:p>
    <w:p w:rsidR="00AE3D4A" w:rsidRDefault="00AE3D4A" w:rsidP="00206CC6">
      <w:pPr>
        <w:jc w:val="center"/>
        <w:rPr>
          <w:sz w:val="32"/>
          <w:szCs w:val="32"/>
        </w:rPr>
      </w:pPr>
    </w:p>
    <w:p w:rsidR="00AE3D4A" w:rsidRDefault="00AE3D4A" w:rsidP="00206CC6">
      <w:pPr>
        <w:jc w:val="center"/>
        <w:rPr>
          <w:sz w:val="32"/>
          <w:szCs w:val="32"/>
        </w:rPr>
      </w:pPr>
    </w:p>
    <w:p w:rsidR="00AE3D4A" w:rsidRDefault="00AE3D4A" w:rsidP="00206CC6">
      <w:pPr>
        <w:jc w:val="center"/>
        <w:rPr>
          <w:sz w:val="32"/>
          <w:szCs w:val="32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UML Use Case Diagram</w:t>
      </w: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  <w:r w:rsidRPr="00400C44">
        <w:rPr>
          <w:b/>
          <w:sz w:val="32"/>
          <w:szCs w:val="32"/>
          <w:u w:val="single"/>
        </w:rPr>
        <w:pict>
          <v:shape id="_x0000_i1026" type="#_x0000_t75" style="width:465pt;height:561pt">
            <v:imagedata r:id="rId5" o:title=""/>
          </v:shape>
        </w:pict>
      </w: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03"/>
        <w:gridCol w:w="2203"/>
        <w:gridCol w:w="2203"/>
        <w:gridCol w:w="2203"/>
        <w:gridCol w:w="2204"/>
      </w:tblGrid>
      <w:tr w:rsidR="00AE3D4A" w:rsidTr="008C4048"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b/>
                <w:sz w:val="32"/>
                <w:szCs w:val="32"/>
              </w:rPr>
            </w:pPr>
            <w:r w:rsidRPr="008C4048">
              <w:rPr>
                <w:b/>
                <w:sz w:val="32"/>
                <w:szCs w:val="32"/>
              </w:rPr>
              <w:t>Test</w:t>
            </w:r>
          </w:p>
        </w:tc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b/>
                <w:sz w:val="32"/>
                <w:szCs w:val="32"/>
              </w:rPr>
            </w:pPr>
            <w:r w:rsidRPr="008C4048">
              <w:rPr>
                <w:b/>
                <w:sz w:val="32"/>
                <w:szCs w:val="32"/>
              </w:rPr>
              <w:t>B0 Expected</w:t>
            </w:r>
          </w:p>
        </w:tc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b/>
                <w:sz w:val="32"/>
                <w:szCs w:val="32"/>
              </w:rPr>
            </w:pPr>
            <w:r w:rsidRPr="008C4048">
              <w:rPr>
                <w:b/>
                <w:sz w:val="32"/>
                <w:szCs w:val="32"/>
              </w:rPr>
              <w:t>B1 Expected</w:t>
            </w:r>
          </w:p>
        </w:tc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b/>
                <w:sz w:val="32"/>
                <w:szCs w:val="32"/>
              </w:rPr>
            </w:pPr>
            <w:r w:rsidRPr="008C4048">
              <w:rPr>
                <w:b/>
                <w:sz w:val="32"/>
                <w:szCs w:val="32"/>
              </w:rPr>
              <w:t>B0 Actual</w:t>
            </w:r>
          </w:p>
        </w:tc>
        <w:tc>
          <w:tcPr>
            <w:tcW w:w="2204" w:type="dxa"/>
          </w:tcPr>
          <w:p w:rsidR="00AE3D4A" w:rsidRPr="008C4048" w:rsidRDefault="00AE3D4A" w:rsidP="008C4048">
            <w:pPr>
              <w:jc w:val="center"/>
              <w:rPr>
                <w:b/>
                <w:sz w:val="32"/>
                <w:szCs w:val="32"/>
              </w:rPr>
            </w:pPr>
            <w:r w:rsidRPr="008C4048">
              <w:rPr>
                <w:b/>
                <w:sz w:val="32"/>
                <w:szCs w:val="32"/>
              </w:rPr>
              <w:t>B1 Actual</w:t>
            </w:r>
          </w:p>
        </w:tc>
      </w:tr>
      <w:tr w:rsidR="00AE3D4A" w:rsidTr="008C4048"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b/>
                <w:sz w:val="32"/>
                <w:szCs w:val="32"/>
              </w:rPr>
            </w:pPr>
            <w:r w:rsidRPr="008C4048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sz w:val="32"/>
                <w:szCs w:val="32"/>
              </w:rPr>
            </w:pPr>
            <w:r w:rsidRPr="008C4048">
              <w:rPr>
                <w:sz w:val="32"/>
                <w:szCs w:val="32"/>
              </w:rPr>
              <w:t>-22.55</w:t>
            </w:r>
          </w:p>
        </w:tc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sz w:val="32"/>
                <w:szCs w:val="32"/>
              </w:rPr>
            </w:pPr>
            <w:r w:rsidRPr="008C4048">
              <w:rPr>
                <w:sz w:val="32"/>
                <w:szCs w:val="32"/>
              </w:rPr>
              <w:t>1.7279</w:t>
            </w:r>
          </w:p>
        </w:tc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sz w:val="32"/>
                <w:szCs w:val="32"/>
              </w:rPr>
            </w:pPr>
            <w:r w:rsidRPr="008C4048">
              <w:rPr>
                <w:sz w:val="32"/>
                <w:szCs w:val="32"/>
              </w:rPr>
              <w:t>-22.5524</w:t>
            </w:r>
          </w:p>
        </w:tc>
        <w:tc>
          <w:tcPr>
            <w:tcW w:w="2204" w:type="dxa"/>
          </w:tcPr>
          <w:p w:rsidR="00AE3D4A" w:rsidRPr="008C4048" w:rsidRDefault="00AE3D4A" w:rsidP="008C4048">
            <w:pPr>
              <w:jc w:val="center"/>
              <w:rPr>
                <w:sz w:val="32"/>
                <w:szCs w:val="32"/>
              </w:rPr>
            </w:pPr>
            <w:r w:rsidRPr="008C4048">
              <w:rPr>
                <w:sz w:val="32"/>
                <w:szCs w:val="32"/>
              </w:rPr>
              <w:t>1.72793</w:t>
            </w:r>
          </w:p>
        </w:tc>
      </w:tr>
      <w:tr w:rsidR="00AE3D4A" w:rsidTr="008C4048"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b/>
                <w:sz w:val="32"/>
                <w:szCs w:val="32"/>
              </w:rPr>
            </w:pPr>
            <w:r w:rsidRPr="008C4048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sz w:val="32"/>
                <w:szCs w:val="32"/>
              </w:rPr>
            </w:pPr>
            <w:r w:rsidRPr="008C4048">
              <w:rPr>
                <w:sz w:val="32"/>
                <w:szCs w:val="32"/>
              </w:rPr>
              <w:t>-23.92</w:t>
            </w:r>
          </w:p>
        </w:tc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sz w:val="32"/>
                <w:szCs w:val="32"/>
              </w:rPr>
            </w:pPr>
            <w:r w:rsidRPr="008C4048">
              <w:rPr>
                <w:sz w:val="32"/>
                <w:szCs w:val="32"/>
              </w:rPr>
              <w:t>1.4310</w:t>
            </w:r>
          </w:p>
        </w:tc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sz w:val="32"/>
                <w:szCs w:val="32"/>
              </w:rPr>
            </w:pPr>
            <w:r w:rsidRPr="008C4048">
              <w:rPr>
                <w:sz w:val="32"/>
                <w:szCs w:val="32"/>
              </w:rPr>
              <w:t>-23.9238</w:t>
            </w:r>
          </w:p>
        </w:tc>
        <w:tc>
          <w:tcPr>
            <w:tcW w:w="2204" w:type="dxa"/>
          </w:tcPr>
          <w:p w:rsidR="00AE3D4A" w:rsidRPr="008C4048" w:rsidRDefault="00AE3D4A" w:rsidP="008C4048">
            <w:pPr>
              <w:jc w:val="center"/>
              <w:rPr>
                <w:sz w:val="32"/>
                <w:szCs w:val="32"/>
              </w:rPr>
            </w:pPr>
            <w:r w:rsidRPr="008C4048">
              <w:rPr>
                <w:sz w:val="32"/>
                <w:szCs w:val="32"/>
              </w:rPr>
              <w:t>1.43097</w:t>
            </w:r>
          </w:p>
        </w:tc>
      </w:tr>
      <w:tr w:rsidR="00AE3D4A" w:rsidTr="008C4048"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b/>
                <w:sz w:val="32"/>
                <w:szCs w:val="32"/>
              </w:rPr>
            </w:pPr>
            <w:r w:rsidRPr="008C4048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sz w:val="32"/>
                <w:szCs w:val="32"/>
              </w:rPr>
            </w:pPr>
            <w:r w:rsidRPr="008C4048">
              <w:rPr>
                <w:sz w:val="32"/>
                <w:szCs w:val="32"/>
              </w:rPr>
              <w:t>NA</w:t>
            </w:r>
          </w:p>
        </w:tc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sz w:val="32"/>
                <w:szCs w:val="32"/>
              </w:rPr>
            </w:pPr>
            <w:r w:rsidRPr="008C4048">
              <w:rPr>
                <w:sz w:val="32"/>
                <w:szCs w:val="32"/>
              </w:rPr>
              <w:t>NA</w:t>
            </w:r>
          </w:p>
        </w:tc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sz w:val="32"/>
                <w:szCs w:val="32"/>
              </w:rPr>
            </w:pPr>
            <w:r w:rsidRPr="008C4048">
              <w:rPr>
                <w:sz w:val="32"/>
                <w:szCs w:val="32"/>
              </w:rPr>
              <w:t>155.929</w:t>
            </w:r>
          </w:p>
        </w:tc>
        <w:tc>
          <w:tcPr>
            <w:tcW w:w="2204" w:type="dxa"/>
          </w:tcPr>
          <w:p w:rsidR="00AE3D4A" w:rsidRPr="008C4048" w:rsidRDefault="00AE3D4A" w:rsidP="008C4048">
            <w:pPr>
              <w:jc w:val="center"/>
              <w:rPr>
                <w:sz w:val="32"/>
                <w:szCs w:val="32"/>
              </w:rPr>
            </w:pPr>
            <w:r w:rsidRPr="008C4048">
              <w:rPr>
                <w:sz w:val="32"/>
                <w:szCs w:val="32"/>
              </w:rPr>
              <w:t>-0.482143</w:t>
            </w:r>
          </w:p>
        </w:tc>
      </w:tr>
      <w:tr w:rsidR="00AE3D4A" w:rsidTr="008C4048"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b/>
                <w:sz w:val="32"/>
                <w:szCs w:val="32"/>
              </w:rPr>
            </w:pPr>
            <w:r w:rsidRPr="008C4048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sz w:val="32"/>
                <w:szCs w:val="32"/>
              </w:rPr>
            </w:pPr>
            <w:r w:rsidRPr="008C4048">
              <w:rPr>
                <w:sz w:val="32"/>
                <w:szCs w:val="32"/>
              </w:rPr>
              <w:t>NA</w:t>
            </w:r>
          </w:p>
        </w:tc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sz w:val="32"/>
                <w:szCs w:val="32"/>
              </w:rPr>
            </w:pPr>
            <w:r w:rsidRPr="008C4048">
              <w:rPr>
                <w:sz w:val="32"/>
                <w:szCs w:val="32"/>
              </w:rPr>
              <w:t>NA</w:t>
            </w:r>
          </w:p>
        </w:tc>
        <w:tc>
          <w:tcPr>
            <w:tcW w:w="2203" w:type="dxa"/>
          </w:tcPr>
          <w:p w:rsidR="00AE3D4A" w:rsidRPr="008C4048" w:rsidRDefault="00AE3D4A" w:rsidP="008C4048">
            <w:pPr>
              <w:jc w:val="center"/>
              <w:rPr>
                <w:sz w:val="32"/>
                <w:szCs w:val="32"/>
              </w:rPr>
            </w:pPr>
            <w:r w:rsidRPr="008C4048">
              <w:rPr>
                <w:sz w:val="32"/>
                <w:szCs w:val="32"/>
              </w:rPr>
              <w:t>101.806</w:t>
            </w:r>
          </w:p>
        </w:tc>
        <w:tc>
          <w:tcPr>
            <w:tcW w:w="2204" w:type="dxa"/>
          </w:tcPr>
          <w:p w:rsidR="00AE3D4A" w:rsidRPr="008C4048" w:rsidRDefault="00AE3D4A" w:rsidP="008C4048">
            <w:pPr>
              <w:jc w:val="center"/>
              <w:rPr>
                <w:sz w:val="32"/>
                <w:szCs w:val="32"/>
              </w:rPr>
            </w:pPr>
            <w:r w:rsidRPr="008C4048">
              <w:rPr>
                <w:sz w:val="32"/>
                <w:szCs w:val="32"/>
              </w:rPr>
              <w:t>-0.0229592</w:t>
            </w:r>
            <w:bookmarkStart w:id="0" w:name="_GoBack"/>
            <w:bookmarkEnd w:id="0"/>
          </w:p>
        </w:tc>
      </w:tr>
    </w:tbl>
    <w:p w:rsidR="00AE3D4A" w:rsidRPr="00E97B09" w:rsidRDefault="00AE3D4A" w:rsidP="00206CC6">
      <w:pPr>
        <w:jc w:val="center"/>
        <w:rPr>
          <w:b/>
          <w:sz w:val="32"/>
          <w:szCs w:val="32"/>
          <w:u w:val="single"/>
        </w:rPr>
      </w:pPr>
    </w:p>
    <w:sectPr w:rsidR="00AE3D4A" w:rsidRPr="00E97B09" w:rsidSect="0070009F"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 Regular">
    <w:altName w:val="Lucida Console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7B09"/>
    <w:rsid w:val="000375AC"/>
    <w:rsid w:val="001B4FFC"/>
    <w:rsid w:val="001C542E"/>
    <w:rsid w:val="00206CC6"/>
    <w:rsid w:val="003A4055"/>
    <w:rsid w:val="00400C44"/>
    <w:rsid w:val="004603BD"/>
    <w:rsid w:val="004C699F"/>
    <w:rsid w:val="00525BA0"/>
    <w:rsid w:val="006360C3"/>
    <w:rsid w:val="006D295C"/>
    <w:rsid w:val="006F06BD"/>
    <w:rsid w:val="0070009F"/>
    <w:rsid w:val="0071130C"/>
    <w:rsid w:val="00736EF1"/>
    <w:rsid w:val="007463F7"/>
    <w:rsid w:val="00746CCA"/>
    <w:rsid w:val="007D00CD"/>
    <w:rsid w:val="007E252B"/>
    <w:rsid w:val="00843370"/>
    <w:rsid w:val="008C4048"/>
    <w:rsid w:val="00900575"/>
    <w:rsid w:val="0095733F"/>
    <w:rsid w:val="00960635"/>
    <w:rsid w:val="009A3CA4"/>
    <w:rsid w:val="00A42229"/>
    <w:rsid w:val="00AA7FF8"/>
    <w:rsid w:val="00AE3D4A"/>
    <w:rsid w:val="00B301DD"/>
    <w:rsid w:val="00BD030C"/>
    <w:rsid w:val="00BD3A2D"/>
    <w:rsid w:val="00BD597C"/>
    <w:rsid w:val="00C232F7"/>
    <w:rsid w:val="00CA15F9"/>
    <w:rsid w:val="00CA60D7"/>
    <w:rsid w:val="00CC4FE5"/>
    <w:rsid w:val="00CD680D"/>
    <w:rsid w:val="00D76581"/>
    <w:rsid w:val="00E90DF2"/>
    <w:rsid w:val="00E97B09"/>
    <w:rsid w:val="00EF1DA3"/>
    <w:rsid w:val="00F95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D7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locked/>
    <w:rsid w:val="004603B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5</Pages>
  <Words>298</Words>
  <Characters>1701</Characters>
  <Application>Microsoft Office Outlook</Application>
  <DocSecurity>0</DocSecurity>
  <Lines>0</Lines>
  <Paragraphs>0</Paragraphs>
  <ScaleCrop>false</ScaleCrop>
  <Company>None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dc:description/>
  <cp:lastModifiedBy>James Small</cp:lastModifiedBy>
  <cp:revision>14</cp:revision>
  <dcterms:created xsi:type="dcterms:W3CDTF">2014-02-10T02:42:00Z</dcterms:created>
  <dcterms:modified xsi:type="dcterms:W3CDTF">2014-03-05T16:39:00Z</dcterms:modified>
</cp:coreProperties>
</file>