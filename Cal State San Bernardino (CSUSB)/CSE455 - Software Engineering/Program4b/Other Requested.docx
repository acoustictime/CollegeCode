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2D" w:rsidRDefault="00BD3A2D" w:rsidP="00E97B0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Compilation</w:t>
      </w:r>
    </w:p>
    <w:p w:rsidR="00BD3A2D" w:rsidRDefault="00BD3A2D" w:rsidP="00E97B09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7000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-c Input.cpp</w:t>
      </w:r>
    </w:p>
    <w:p w:rsidR="00BD3A2D" w:rsidRDefault="00BD3A2D" w:rsidP="007000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jamess-imac:program AcousticTime$ g++ -c StringToFloat.cpp </w:t>
      </w:r>
    </w:p>
    <w:p w:rsidR="00BD3A2D" w:rsidRDefault="00BD3A2D" w:rsidP="007000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jamess-imac:program AcousticTime$ g++ -c FileCheck.cpp </w:t>
      </w:r>
    </w:p>
    <w:p w:rsidR="00BD3A2D" w:rsidRDefault="00BD3A2D" w:rsidP="0070009F">
      <w:pPr>
        <w:rPr>
          <w:b/>
          <w:sz w:val="32"/>
          <w:szCs w:val="3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 g++ -o program4b program4b.cpp Input.o StringToFloat.o FileCheck.o</w:t>
      </w:r>
    </w:p>
    <w:p w:rsidR="00BD3A2D" w:rsidRDefault="00BD3A2D" w:rsidP="00E97B09">
      <w:pPr>
        <w:jc w:val="center"/>
        <w:rPr>
          <w:b/>
          <w:sz w:val="32"/>
          <w:szCs w:val="32"/>
          <w:u w:val="single"/>
        </w:rPr>
      </w:pPr>
    </w:p>
    <w:p w:rsidR="00BD3A2D" w:rsidRPr="00E97B09" w:rsidRDefault="00BD3A2D" w:rsidP="00E97B09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t>Test 1</w:t>
      </w:r>
    </w:p>
    <w:p w:rsidR="00BD3A2D" w:rsidRDefault="00BD3A2D">
      <w:pPr>
        <w:rPr>
          <w:b/>
        </w:rPr>
      </w:pP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jamess-imac:program AcousticTime$ ./program4b 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notthere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filename doesn't exist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enter a new filename?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enter another filename.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test1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</w:t>
      </w:r>
    </w:p>
    <w:p w:rsidR="00BD3A2D" w:rsidRDefault="00BD3A2D" w:rsidP="00A42229">
      <w:pPr>
        <w:rPr>
          <w:b/>
          <w:sz w:val="32"/>
          <w:szCs w:val="3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</w:t>
      </w: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A42229">
      <w:pPr>
        <w:rPr>
          <w:b/>
          <w:sz w:val="32"/>
          <w:szCs w:val="32"/>
          <w:u w:val="single"/>
        </w:rPr>
      </w:pPr>
    </w:p>
    <w:p w:rsidR="00BD3A2D" w:rsidRDefault="00BD3A2D" w:rsidP="006D295C">
      <w:pPr>
        <w:jc w:val="center"/>
        <w:rPr>
          <w:b/>
          <w:sz w:val="32"/>
          <w:szCs w:val="32"/>
          <w:u w:val="single"/>
        </w:rPr>
      </w:pPr>
    </w:p>
    <w:p w:rsidR="00BD3A2D" w:rsidRPr="00E97B09" w:rsidRDefault="00BD3A2D" w:rsidP="006D295C">
      <w:pPr>
        <w:jc w:val="center"/>
        <w:rPr>
          <w:b/>
          <w:sz w:val="32"/>
          <w:szCs w:val="32"/>
          <w:u w:val="single"/>
        </w:rPr>
      </w:pPr>
      <w:r w:rsidRPr="00E97B09">
        <w:rPr>
          <w:b/>
          <w:sz w:val="32"/>
          <w:szCs w:val="32"/>
          <w:u w:val="single"/>
        </w:rPr>
        <w:t xml:space="preserve">Test </w:t>
      </w:r>
      <w:r>
        <w:rPr>
          <w:b/>
          <w:sz w:val="32"/>
          <w:szCs w:val="32"/>
          <w:u w:val="single"/>
        </w:rPr>
        <w:t>2</w:t>
      </w: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jamess-imac:program AcousticTime$ ./program4b 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2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test2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filename already exists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enter a new filename?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enter another filename.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1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test2b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amount of numbers to write: 5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1: 1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2: 2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3: 3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4: 4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number 5: 5</w:t>
      </w:r>
    </w:p>
    <w:p w:rsidR="00BD3A2D" w:rsidRPr="00A42229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jamess-imac:program AcousticTime$</w:t>
      </w: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6D295C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6D295C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6D295C">
      <w:pPr>
        <w:jc w:val="center"/>
        <w:rPr>
          <w:b/>
          <w:sz w:val="32"/>
          <w:szCs w:val="32"/>
          <w:u w:val="single"/>
        </w:rPr>
      </w:pPr>
    </w:p>
    <w:p w:rsidR="00BD3A2D" w:rsidRPr="00E97B09" w:rsidRDefault="00BD3A2D" w:rsidP="006D295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Test 3</w:t>
      </w: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jamess-imac:program AcousticTime$ ./program4b 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do?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read from file.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2 to write to file.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3 to modify a file.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3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the file name to access: test3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filename doesn't exist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What would you like to enter a new filename?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1 to enter another filename.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Enter 0 to quit.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Choice: 0</w:t>
      </w:r>
    </w:p>
    <w:p w:rsidR="00BD3A2D" w:rsidRDefault="00BD3A2D" w:rsidP="00A422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jamess-imac:program AcousticTime$ </w:t>
      </w: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UML Class Diagram</w:t>
      </w: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sz w:val="32"/>
          <w:szCs w:val="32"/>
        </w:rPr>
      </w:pPr>
      <w:r w:rsidRPr="004C699F">
        <w:rPr>
          <w:b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2.25pt;height:437.25pt">
            <v:imagedata r:id="rId4" o:title=""/>
          </v:shape>
        </w:pict>
      </w:r>
    </w:p>
    <w:p w:rsidR="00BD3A2D" w:rsidRDefault="00BD3A2D" w:rsidP="00206CC6">
      <w:pPr>
        <w:jc w:val="center"/>
        <w:rPr>
          <w:sz w:val="32"/>
          <w:szCs w:val="32"/>
        </w:rPr>
      </w:pPr>
    </w:p>
    <w:p w:rsidR="00BD3A2D" w:rsidRDefault="00BD3A2D" w:rsidP="00206CC6">
      <w:pPr>
        <w:jc w:val="center"/>
        <w:rPr>
          <w:sz w:val="32"/>
          <w:szCs w:val="32"/>
        </w:rPr>
      </w:pPr>
    </w:p>
    <w:p w:rsidR="00BD3A2D" w:rsidRDefault="00BD3A2D" w:rsidP="00206CC6">
      <w:pPr>
        <w:jc w:val="center"/>
        <w:rPr>
          <w:sz w:val="32"/>
          <w:szCs w:val="32"/>
        </w:rPr>
      </w:pPr>
    </w:p>
    <w:p w:rsidR="00BD3A2D" w:rsidRDefault="00BD3A2D" w:rsidP="00206CC6">
      <w:pPr>
        <w:jc w:val="center"/>
        <w:rPr>
          <w:sz w:val="32"/>
          <w:szCs w:val="32"/>
        </w:rPr>
      </w:pPr>
    </w:p>
    <w:p w:rsidR="00BD3A2D" w:rsidRDefault="00BD3A2D" w:rsidP="00206CC6">
      <w:pPr>
        <w:jc w:val="center"/>
        <w:rPr>
          <w:sz w:val="32"/>
          <w:szCs w:val="32"/>
        </w:rPr>
      </w:pPr>
    </w:p>
    <w:p w:rsidR="00BD3A2D" w:rsidRDefault="00BD3A2D" w:rsidP="00206CC6">
      <w:pPr>
        <w:jc w:val="center"/>
        <w:rPr>
          <w:sz w:val="32"/>
          <w:szCs w:val="32"/>
        </w:rPr>
      </w:pPr>
    </w:p>
    <w:p w:rsidR="00BD3A2D" w:rsidRDefault="00BD3A2D" w:rsidP="00206CC6">
      <w:pPr>
        <w:jc w:val="center"/>
        <w:rPr>
          <w:sz w:val="32"/>
          <w:szCs w:val="32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UML Use Case Diagram</w:t>
      </w: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</w:p>
    <w:p w:rsidR="00BD3A2D" w:rsidRDefault="00BD3A2D" w:rsidP="00206CC6">
      <w:pPr>
        <w:jc w:val="center"/>
        <w:rPr>
          <w:b/>
          <w:sz w:val="32"/>
          <w:szCs w:val="32"/>
          <w:u w:val="single"/>
        </w:rPr>
      </w:pPr>
      <w:r w:rsidRPr="00D76581">
        <w:rPr>
          <w:sz w:val="32"/>
          <w:szCs w:val="32"/>
        </w:rPr>
        <w:pict>
          <v:shape id="_x0000_i1026" type="#_x0000_t75" style="width:331.5pt;height:404.25pt">
            <v:imagedata r:id="rId5" o:title=""/>
          </v:shape>
        </w:pict>
      </w:r>
    </w:p>
    <w:p w:rsidR="00BD3A2D" w:rsidRPr="00E97B09" w:rsidRDefault="00BD3A2D" w:rsidP="00206CC6">
      <w:pPr>
        <w:jc w:val="center"/>
        <w:rPr>
          <w:b/>
          <w:sz w:val="32"/>
          <w:szCs w:val="32"/>
          <w:u w:val="single"/>
        </w:rPr>
      </w:pPr>
    </w:p>
    <w:sectPr w:rsidR="00BD3A2D" w:rsidRPr="00E97B09" w:rsidSect="0070009F">
      <w:pgSz w:w="12240" w:h="15840"/>
      <w:pgMar w:top="1152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 Regular">
    <w:altName w:val="Lucida Console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7B09"/>
    <w:rsid w:val="000375AC"/>
    <w:rsid w:val="001B4FFC"/>
    <w:rsid w:val="00206CC6"/>
    <w:rsid w:val="003A4055"/>
    <w:rsid w:val="004C699F"/>
    <w:rsid w:val="006360C3"/>
    <w:rsid w:val="006D295C"/>
    <w:rsid w:val="006F06BD"/>
    <w:rsid w:val="0070009F"/>
    <w:rsid w:val="0071130C"/>
    <w:rsid w:val="007463F7"/>
    <w:rsid w:val="007D00CD"/>
    <w:rsid w:val="0095733F"/>
    <w:rsid w:val="00960635"/>
    <w:rsid w:val="009A3CA4"/>
    <w:rsid w:val="00A42229"/>
    <w:rsid w:val="00AA7FF8"/>
    <w:rsid w:val="00B301DD"/>
    <w:rsid w:val="00BD030C"/>
    <w:rsid w:val="00BD3A2D"/>
    <w:rsid w:val="00C232F7"/>
    <w:rsid w:val="00CA15F9"/>
    <w:rsid w:val="00CA60D7"/>
    <w:rsid w:val="00D76581"/>
    <w:rsid w:val="00E97B09"/>
    <w:rsid w:val="00EF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D7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4</Pages>
  <Words>263</Words>
  <Characters>1504</Characters>
  <Application>Microsoft Office Outlook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10</cp:revision>
  <dcterms:created xsi:type="dcterms:W3CDTF">2014-02-10T02:42:00Z</dcterms:created>
  <dcterms:modified xsi:type="dcterms:W3CDTF">2014-02-26T16:10:00Z</dcterms:modified>
</cp:coreProperties>
</file>